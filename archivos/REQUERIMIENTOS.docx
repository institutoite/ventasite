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E56DC4" w14:textId="77777777" w:rsidR="00F742CD" w:rsidRDefault="00F742CD" w:rsidP="00F742CD">
      <w:pPr>
        <w:rPr>
          <w:rFonts w:ascii="Montserrat" w:hAnsi="Montserrat"/>
        </w:rPr>
      </w:pPr>
    </w:p>
    <w:p w14:paraId="24B0CB4D" w14:textId="77777777" w:rsidR="00827E74" w:rsidRDefault="00827E74" w:rsidP="00F742CD">
      <w:pPr>
        <w:rPr>
          <w:rFonts w:ascii="Montserrat" w:hAnsi="Montserrat"/>
        </w:rPr>
      </w:pPr>
    </w:p>
    <w:p w14:paraId="2D740D4F" w14:textId="77777777" w:rsidR="00827E74" w:rsidRDefault="00827E74" w:rsidP="00F742CD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7A4CEE8B" wp14:editId="74683A36">
            <wp:extent cx="5612130" cy="3102610"/>
            <wp:effectExtent l="0" t="0" r="7620" b="254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5C5A" w14:textId="77777777" w:rsidR="00476626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 w:rsidRPr="00195763">
        <w:rPr>
          <w:rFonts w:ascii="Montserrat" w:hAnsi="Montserrat"/>
          <w:color w:val="FFC000"/>
        </w:rPr>
        <w:t xml:space="preserve">Al inicio antes de filtrar que se muestre el </w:t>
      </w:r>
      <w:proofErr w:type="spellStart"/>
      <w:r w:rsidRPr="00195763">
        <w:rPr>
          <w:rFonts w:ascii="Montserrat" w:hAnsi="Montserrat"/>
          <w:color w:val="FFC000"/>
        </w:rPr>
        <w:t>mas</w:t>
      </w:r>
      <w:proofErr w:type="spellEnd"/>
      <w:r w:rsidRPr="00195763">
        <w:rPr>
          <w:rFonts w:ascii="Montserrat" w:hAnsi="Montserrat"/>
          <w:color w:val="FFC000"/>
        </w:rPr>
        <w:t xml:space="preserve"> buscado o el </w:t>
      </w:r>
      <w:proofErr w:type="spellStart"/>
      <w:r w:rsidRPr="00195763">
        <w:rPr>
          <w:rFonts w:ascii="Montserrat" w:hAnsi="Montserrat"/>
          <w:color w:val="FFC000"/>
        </w:rPr>
        <w:t>mas</w:t>
      </w:r>
      <w:proofErr w:type="spellEnd"/>
      <w:r w:rsidRPr="00195763">
        <w:rPr>
          <w:rFonts w:ascii="Montserrat" w:hAnsi="Montserrat"/>
          <w:color w:val="FFC000"/>
        </w:rPr>
        <w:t xml:space="preserve"> vendido.</w:t>
      </w:r>
      <w:r w:rsidR="0025573E" w:rsidRPr="00195763">
        <w:rPr>
          <w:rFonts w:ascii="Montserrat" w:hAnsi="Montserrat"/>
          <w:color w:val="FFC000"/>
        </w:rPr>
        <w:t xml:space="preserve"> </w:t>
      </w:r>
    </w:p>
    <w:p w14:paraId="2BF6BB91" w14:textId="77777777" w:rsidR="00827E74" w:rsidRPr="00195763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95763">
        <w:rPr>
          <w:rFonts w:ascii="Montserrat" w:hAnsi="Montserrat"/>
          <w:color w:val="00B050"/>
        </w:rPr>
        <w:t xml:space="preserve">Logotipo colocar </w:t>
      </w:r>
    </w:p>
    <w:p w14:paraId="33867F78" w14:textId="77777777" w:rsidR="00827E74" w:rsidRPr="00A5404F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Buscador Ajax en la parte inferior</w:t>
      </w:r>
    </w:p>
    <w:p w14:paraId="49D4F79C" w14:textId="77777777" w:rsidR="00827E74" w:rsidRPr="00A5404F" w:rsidRDefault="00476626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Menú</w:t>
      </w:r>
      <w:r w:rsidR="00827E74" w:rsidRPr="00A5404F">
        <w:rPr>
          <w:rFonts w:ascii="Montserrat" w:hAnsi="Montserrat"/>
          <w:color w:val="00B050"/>
        </w:rPr>
        <w:t xml:space="preserve"> categorías por decir solo muestra taladros  </w:t>
      </w:r>
    </w:p>
    <w:p w14:paraId="0A2BED6C" w14:textId="77777777" w:rsidR="00827E74" w:rsidRPr="00195763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A5404F">
        <w:rPr>
          <w:rFonts w:ascii="Montserrat" w:hAnsi="Montserrat"/>
          <w:color w:val="00B050"/>
        </w:rPr>
        <w:t>Menú marcas muestra todo lo que es de esa marca taladro, amoladoras</w:t>
      </w:r>
    </w:p>
    <w:p w14:paraId="5240023A" w14:textId="77777777" w:rsidR="00827E74" w:rsidRDefault="00827E74" w:rsidP="00827E74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En resultado de la búsqueda </w:t>
      </w:r>
    </w:p>
    <w:p w14:paraId="7CA25B89" w14:textId="77777777" w:rsidR="00827E74" w:rsidRDefault="00827E74" w:rsidP="00827E74">
      <w:pPr>
        <w:pStyle w:val="Prrafodelista"/>
        <w:numPr>
          <w:ilvl w:val="1"/>
          <w:numId w:val="11"/>
        </w:numPr>
        <w:rPr>
          <w:rFonts w:ascii="Montserrat" w:hAnsi="Montserrat"/>
        </w:rPr>
      </w:pPr>
      <w:r>
        <w:rPr>
          <w:rFonts w:ascii="Montserrat" w:hAnsi="Montserrat"/>
        </w:rPr>
        <w:t xml:space="preserve">Mostrar tres filas </w:t>
      </w:r>
    </w:p>
    <w:p w14:paraId="7B9E8942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 xml:space="preserve">Costo </w:t>
      </w:r>
    </w:p>
    <w:p w14:paraId="0C0497CD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Nombre Maquina</w:t>
      </w:r>
    </w:p>
    <w:p w14:paraId="27403977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Ocular texto largo</w:t>
      </w:r>
    </w:p>
    <w:p w14:paraId="65E9413A" w14:textId="77777777" w:rsidR="00827E74" w:rsidRPr="00A5404F" w:rsidRDefault="00827E74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 xml:space="preserve">Que tenga Logo y funcionalidad </w:t>
      </w:r>
      <w:proofErr w:type="spellStart"/>
      <w:r w:rsidRPr="00A5404F">
        <w:rPr>
          <w:rFonts w:ascii="Montserrat" w:hAnsi="Montserrat"/>
          <w:color w:val="00B050"/>
        </w:rPr>
        <w:t>wt</w:t>
      </w:r>
      <w:proofErr w:type="spellEnd"/>
    </w:p>
    <w:p w14:paraId="40783459" w14:textId="77777777" w:rsidR="00827E74" w:rsidRPr="00A5404F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A5404F">
        <w:rPr>
          <w:rFonts w:ascii="Montserrat" w:hAnsi="Montserrat"/>
          <w:color w:val="00B050"/>
        </w:rPr>
        <w:t>Paginación con Ajax.</w:t>
      </w:r>
    </w:p>
    <w:p w14:paraId="5E7D11D9" w14:textId="77777777" w:rsidR="00476626" w:rsidRPr="00DB1384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DB1384">
        <w:rPr>
          <w:rFonts w:ascii="Montserrat" w:hAnsi="Montserrat"/>
          <w:color w:val="00B050"/>
        </w:rPr>
        <w:t xml:space="preserve">Que sea responsivo de dos filas para celular </w:t>
      </w:r>
    </w:p>
    <w:p w14:paraId="3FB72CBA" w14:textId="77777777" w:rsidR="00A5404F" w:rsidRPr="000A728D" w:rsidRDefault="00476626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proofErr w:type="spellStart"/>
      <w:r w:rsidRPr="000A728D">
        <w:rPr>
          <w:rFonts w:ascii="Montserrat" w:hAnsi="Montserrat"/>
          <w:color w:val="00B050"/>
        </w:rPr>
        <w:t>Boton</w:t>
      </w:r>
      <w:proofErr w:type="spellEnd"/>
      <w:r w:rsidRPr="000A728D">
        <w:rPr>
          <w:rFonts w:ascii="Montserrat" w:hAnsi="Montserrat"/>
          <w:color w:val="00B050"/>
        </w:rPr>
        <w:t xml:space="preserve"> compartir la </w:t>
      </w:r>
      <w:proofErr w:type="spellStart"/>
      <w:r w:rsidRPr="000A728D">
        <w:rPr>
          <w:rFonts w:ascii="Montserrat" w:hAnsi="Montserrat"/>
          <w:color w:val="00B050"/>
        </w:rPr>
        <w:t>pagina</w:t>
      </w:r>
      <w:proofErr w:type="spellEnd"/>
      <w:r w:rsidR="00A5404F" w:rsidRPr="000A728D">
        <w:rPr>
          <w:rFonts w:ascii="Montserrat" w:hAnsi="Montserrat"/>
          <w:color w:val="00B050"/>
        </w:rPr>
        <w:t xml:space="preserve"> en el show </w:t>
      </w:r>
    </w:p>
    <w:p w14:paraId="7F2291A9" w14:textId="1E408079" w:rsidR="00476626" w:rsidRPr="000A728D" w:rsidRDefault="00A5404F" w:rsidP="00827E74">
      <w:pPr>
        <w:pStyle w:val="Prrafodelista"/>
        <w:numPr>
          <w:ilvl w:val="2"/>
          <w:numId w:val="11"/>
        </w:numPr>
        <w:rPr>
          <w:rFonts w:ascii="Montserrat" w:hAnsi="Montserrat"/>
          <w:color w:val="00B050"/>
        </w:rPr>
      </w:pPr>
      <w:r w:rsidRPr="000A728D">
        <w:rPr>
          <w:rFonts w:ascii="Montserrat" w:hAnsi="Montserrat"/>
          <w:color w:val="00B050"/>
        </w:rPr>
        <w:t>Descripción en el show</w:t>
      </w:r>
      <w:r w:rsidR="00476626" w:rsidRPr="000A728D">
        <w:rPr>
          <w:rFonts w:ascii="Montserrat" w:hAnsi="Montserrat"/>
          <w:color w:val="00B050"/>
        </w:rPr>
        <w:t xml:space="preserve"> </w:t>
      </w:r>
    </w:p>
    <w:p w14:paraId="6C3B0CCF" w14:textId="77777777" w:rsidR="00476626" w:rsidRDefault="00476626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o show de cada producto </w:t>
      </w:r>
      <w:bookmarkStart w:id="0" w:name="_GoBack"/>
      <w:bookmarkEnd w:id="0"/>
    </w:p>
    <w:p w14:paraId="30674A53" w14:textId="77777777" w:rsidR="00476626" w:rsidRPr="00476626" w:rsidRDefault="00E3020B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8E2339" wp14:editId="30EA3A6B">
                <wp:simplePos x="0" y="0"/>
                <wp:positionH relativeFrom="column">
                  <wp:posOffset>4139247</wp:posOffset>
                </wp:positionH>
                <wp:positionV relativeFrom="paragraph">
                  <wp:posOffset>1962467</wp:posOffset>
                </wp:positionV>
                <wp:extent cx="290513" cy="285750"/>
                <wp:effectExtent l="0" t="0" r="14605" b="19050"/>
                <wp:wrapNone/>
                <wp:docPr id="6" name="Señal de prohibi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5087B53B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eñal de prohibido 6" o:spid="_x0000_s1026" type="#_x0000_t57" style="position:absolute;margin-left:325.9pt;margin-top:154.5pt;width:22.9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" adj="3984" fillcolor="red" strokecolor="#c000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CFE640" wp14:editId="56C0F4BF">
                <wp:simplePos x="0" y="0"/>
                <wp:positionH relativeFrom="column">
                  <wp:posOffset>4725353</wp:posOffset>
                </wp:positionH>
                <wp:positionV relativeFrom="paragraph">
                  <wp:posOffset>52705</wp:posOffset>
                </wp:positionV>
                <wp:extent cx="290513" cy="285750"/>
                <wp:effectExtent l="0" t="0" r="14605" b="19050"/>
                <wp:wrapNone/>
                <wp:docPr id="5" name="Señal de prohibi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8575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CE9FD66" id="Señal de prohibido 5" o:spid="_x0000_s1026" type="#_x0000_t57" style="position:absolute;margin-left:372.1pt;margin-top:4.15pt;width:22.9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" adj="3984" fillcolor="red" strokecolor="#c00000" strokeweight="1pt"/>
            </w:pict>
          </mc:Fallback>
        </mc:AlternateContent>
      </w:r>
      <w:r w:rsidR="00476626">
        <w:rPr>
          <w:noProof/>
          <w:lang w:val="es-ES" w:eastAsia="es-ES"/>
        </w:rPr>
        <w:drawing>
          <wp:inline distT="0" distB="0" distL="0" distR="0" wp14:anchorId="437A38E0" wp14:editId="42E4BC05">
            <wp:extent cx="5612130" cy="2853690"/>
            <wp:effectExtent l="0" t="0" r="7620" b="381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2600" w14:textId="77777777" w:rsidR="00476626" w:rsidRDefault="00476626" w:rsidP="00476626">
      <w:pPr>
        <w:pStyle w:val="Prrafodelista"/>
        <w:numPr>
          <w:ilvl w:val="0"/>
          <w:numId w:val="11"/>
        </w:numPr>
        <w:rPr>
          <w:rFonts w:ascii="Montserrat" w:hAnsi="Montserrat"/>
        </w:rPr>
      </w:pPr>
      <w:r w:rsidRPr="00A5404F">
        <w:rPr>
          <w:rFonts w:ascii="Montserrat" w:hAnsi="Montserrat"/>
          <w:color w:val="FFC000"/>
        </w:rPr>
        <w:t xml:space="preserve">Fondo desenfocado si es </w:t>
      </w:r>
      <w:r w:rsidR="0025573E" w:rsidRPr="00A5404F">
        <w:rPr>
          <w:rFonts w:ascii="Montserrat" w:hAnsi="Montserrat"/>
          <w:color w:val="FFC000"/>
        </w:rPr>
        <w:t>rectángulo</w:t>
      </w:r>
      <w:r w:rsidRPr="00A5404F">
        <w:rPr>
          <w:rFonts w:ascii="Montserrat" w:hAnsi="Montserrat"/>
          <w:color w:val="FFC000"/>
        </w:rPr>
        <w:t xml:space="preserve"> que se vea normal mostrar la primera imagen </w:t>
      </w:r>
      <w:r w:rsidRPr="001B181E">
        <w:rPr>
          <w:rFonts w:ascii="Montserrat" w:hAnsi="Montserrat"/>
          <w:color w:val="00B050"/>
        </w:rPr>
        <w:t>registrado</w:t>
      </w:r>
    </w:p>
    <w:p w14:paraId="2C0D8B4B" w14:textId="77777777" w:rsidR="00476626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Colocar el nombre del producto </w:t>
      </w:r>
    </w:p>
    <w:p w14:paraId="1EA5860E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Mostrar Costo </w:t>
      </w:r>
    </w:p>
    <w:p w14:paraId="4F147757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Compartir Producto </w:t>
      </w:r>
    </w:p>
    <w:p w14:paraId="5F331D8B" w14:textId="77777777" w:rsidR="00476626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Mostrar un detalle del producto </w:t>
      </w:r>
    </w:p>
    <w:p w14:paraId="47014EA3" w14:textId="77777777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>Mostrar productos similares en la parte inferior(Relacionados)</w:t>
      </w:r>
    </w:p>
    <w:p w14:paraId="1832A7B2" w14:textId="77777777" w:rsidR="00E3020B" w:rsidRPr="003E2788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3E2788">
        <w:rPr>
          <w:rFonts w:ascii="Montserrat" w:hAnsi="Montserrat"/>
          <w:color w:val="00B050"/>
        </w:rPr>
        <w:t xml:space="preserve">Enviar Por </w:t>
      </w:r>
      <w:proofErr w:type="spellStart"/>
      <w:r w:rsidRPr="003E2788">
        <w:rPr>
          <w:rFonts w:ascii="Montserrat" w:hAnsi="Montserrat"/>
          <w:color w:val="00B050"/>
        </w:rPr>
        <w:t>Whatsapp</w:t>
      </w:r>
      <w:proofErr w:type="spellEnd"/>
      <w:r w:rsidRPr="003E2788">
        <w:rPr>
          <w:rFonts w:ascii="Montserrat" w:hAnsi="Montserrat"/>
          <w:color w:val="00B050"/>
        </w:rPr>
        <w:t xml:space="preserve"> (</w:t>
      </w:r>
      <w:proofErr w:type="spellStart"/>
      <w:r w:rsidRPr="003E2788">
        <w:rPr>
          <w:rFonts w:ascii="Montserrat" w:hAnsi="Montserrat"/>
          <w:color w:val="00B050"/>
        </w:rPr>
        <w:t>Boton</w:t>
      </w:r>
      <w:proofErr w:type="spellEnd"/>
      <w:r w:rsidRPr="003E2788">
        <w:rPr>
          <w:rFonts w:ascii="Montserrat" w:hAnsi="Montserrat"/>
          <w:color w:val="00B050"/>
        </w:rPr>
        <w:t xml:space="preserve"> enviar)</w:t>
      </w:r>
    </w:p>
    <w:p w14:paraId="6A582164" w14:textId="77777777" w:rsidR="00226C80" w:rsidRPr="001B181E" w:rsidRDefault="00226C80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00B050"/>
        </w:rPr>
      </w:pPr>
      <w:r w:rsidRPr="001B181E">
        <w:rPr>
          <w:rFonts w:ascii="Montserrat" w:hAnsi="Montserrat"/>
          <w:color w:val="00B050"/>
        </w:rPr>
        <w:t xml:space="preserve">Agregar botones </w:t>
      </w:r>
      <w:proofErr w:type="spellStart"/>
      <w:r w:rsidRPr="001B181E">
        <w:rPr>
          <w:rFonts w:ascii="Montserrat" w:hAnsi="Montserrat"/>
          <w:color w:val="00B050"/>
        </w:rPr>
        <w:t>next</w:t>
      </w:r>
      <w:proofErr w:type="spellEnd"/>
      <w:r w:rsidRPr="001B181E">
        <w:rPr>
          <w:rFonts w:ascii="Montserrat" w:hAnsi="Montserrat"/>
          <w:color w:val="00B050"/>
        </w:rPr>
        <w:t xml:space="preserve"> y </w:t>
      </w:r>
      <w:proofErr w:type="spellStart"/>
      <w:r w:rsidRPr="001B181E">
        <w:rPr>
          <w:rFonts w:ascii="Montserrat" w:hAnsi="Montserrat"/>
          <w:color w:val="00B050"/>
        </w:rPr>
        <w:t>Previus</w:t>
      </w:r>
      <w:proofErr w:type="spellEnd"/>
      <w:r w:rsidRPr="001B181E">
        <w:rPr>
          <w:rFonts w:ascii="Montserrat" w:hAnsi="Montserrat"/>
          <w:color w:val="00B050"/>
        </w:rPr>
        <w:t xml:space="preserve"> </w:t>
      </w:r>
    </w:p>
    <w:p w14:paraId="5205EF57" w14:textId="22E3FA3E" w:rsidR="00E3020B" w:rsidRPr="001B181E" w:rsidRDefault="00E3020B" w:rsidP="00476626">
      <w:pPr>
        <w:pStyle w:val="Prrafodelista"/>
        <w:numPr>
          <w:ilvl w:val="0"/>
          <w:numId w:val="11"/>
        </w:numPr>
        <w:rPr>
          <w:rFonts w:ascii="Montserrat" w:hAnsi="Montserrat"/>
          <w:color w:val="FF0000"/>
        </w:rPr>
      </w:pPr>
      <w:r w:rsidRPr="001B181E">
        <w:rPr>
          <w:rFonts w:ascii="Montserrat" w:hAnsi="Montserrat"/>
          <w:color w:val="FF0000"/>
        </w:rPr>
        <w:t xml:space="preserve">Elmer quiere configurar </w:t>
      </w:r>
      <w:r w:rsidR="00226C80" w:rsidRPr="001B181E">
        <w:rPr>
          <w:rFonts w:ascii="Montserrat" w:hAnsi="Montserrat"/>
          <w:color w:val="FF0000"/>
        </w:rPr>
        <w:t xml:space="preserve">un </w:t>
      </w:r>
      <w:proofErr w:type="spellStart"/>
      <w:r w:rsidR="00226C80" w:rsidRPr="001B181E">
        <w:rPr>
          <w:rFonts w:ascii="Montserrat" w:hAnsi="Montserrat"/>
          <w:color w:val="FF0000"/>
        </w:rPr>
        <w:t>numero</w:t>
      </w:r>
      <w:proofErr w:type="spellEnd"/>
      <w:r w:rsidR="00226C80" w:rsidRPr="001B181E">
        <w:rPr>
          <w:rFonts w:ascii="Montserrat" w:hAnsi="Montserrat"/>
          <w:color w:val="FF0000"/>
        </w:rPr>
        <w:t xml:space="preserve"> de teléfono por categoría</w:t>
      </w:r>
      <w:r w:rsidR="001B181E">
        <w:rPr>
          <w:rFonts w:ascii="Montserrat" w:hAnsi="Montserrat"/>
          <w:color w:val="FF0000"/>
        </w:rPr>
        <w:t xml:space="preserve"> </w:t>
      </w:r>
      <w:proofErr w:type="spellStart"/>
      <w:r w:rsidR="001B181E">
        <w:rPr>
          <w:rFonts w:ascii="Montserrat" w:hAnsi="Montserrat"/>
          <w:color w:val="FF0000"/>
        </w:rPr>
        <w:t>nose</w:t>
      </w:r>
      <w:proofErr w:type="spellEnd"/>
      <w:r w:rsidR="001B181E">
        <w:rPr>
          <w:rFonts w:ascii="Montserrat" w:hAnsi="Montserrat"/>
          <w:color w:val="FF0000"/>
        </w:rPr>
        <w:t xml:space="preserve"> si realmente es necesario</w:t>
      </w:r>
      <w:r w:rsidR="003E2788">
        <w:rPr>
          <w:rFonts w:ascii="Montserrat" w:hAnsi="Montserrat"/>
          <w:color w:val="FF0000"/>
        </w:rPr>
        <w:t xml:space="preserve"> (CRUD)</w:t>
      </w:r>
    </w:p>
    <w:p w14:paraId="48BBB9AB" w14:textId="77777777" w:rsidR="00226C80" w:rsidRDefault="00226C80" w:rsidP="00226C80">
      <w:pPr>
        <w:rPr>
          <w:rFonts w:ascii="Montserrat" w:hAnsi="Montserrat"/>
        </w:rPr>
      </w:pPr>
    </w:p>
    <w:p w14:paraId="64CE9F86" w14:textId="77777777" w:rsidR="00226C80" w:rsidRDefault="00226C80">
      <w:pPr>
        <w:rPr>
          <w:rFonts w:ascii="Montserrat" w:hAnsi="Montserrat"/>
        </w:rPr>
      </w:pPr>
      <w:r>
        <w:rPr>
          <w:rFonts w:ascii="Montserrat" w:hAnsi="Montserrat"/>
        </w:rPr>
        <w:t xml:space="preserve">Que sea </w:t>
      </w:r>
      <w:proofErr w:type="spellStart"/>
      <w:r>
        <w:rPr>
          <w:rFonts w:ascii="Montserrat" w:hAnsi="Montserrat"/>
        </w:rPr>
        <w:t>respnsive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design</w:t>
      </w:r>
      <w:proofErr w:type="spellEnd"/>
      <w:r>
        <w:rPr>
          <w:rFonts w:ascii="Montserrat" w:hAnsi="Montserrat"/>
        </w:rPr>
        <w:t xml:space="preserve"> </w:t>
      </w:r>
    </w:p>
    <w:p w14:paraId="7226CC76" w14:textId="77777777" w:rsidR="003E2788" w:rsidRDefault="00226C80">
      <w:pPr>
        <w:rPr>
          <w:rFonts w:ascii="Montserrat" w:hAnsi="Montserrat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C0DF311" wp14:editId="1E32B88E">
            <wp:extent cx="5210175" cy="56959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BFAE" w14:textId="657EA88B" w:rsidR="00226C80" w:rsidRPr="003E2788" w:rsidRDefault="003E2788">
      <w:pPr>
        <w:rPr>
          <w:rFonts w:ascii="Montserrat" w:hAnsi="Montserrat"/>
          <w:color w:val="FFC000"/>
        </w:rPr>
      </w:pPr>
      <w:r w:rsidRPr="003E2788">
        <w:rPr>
          <w:rFonts w:ascii="Montserrat" w:hAnsi="Montserrat"/>
          <w:color w:val="FFC000"/>
        </w:rPr>
        <w:t>RELACIONADOS EN DOS FILAS EN RESPONSIVO</w:t>
      </w:r>
      <w:r w:rsidR="00226C80" w:rsidRPr="003E2788">
        <w:rPr>
          <w:rFonts w:ascii="Montserrat" w:hAnsi="Montserrat"/>
          <w:color w:val="FFC000"/>
        </w:rPr>
        <w:br w:type="page"/>
      </w:r>
    </w:p>
    <w:p w14:paraId="2E28548C" w14:textId="77777777" w:rsidR="00226C80" w:rsidRPr="00226C80" w:rsidRDefault="00226C80" w:rsidP="00226C80">
      <w:pPr>
        <w:rPr>
          <w:rFonts w:ascii="Montserrat" w:hAnsi="Montserrat"/>
        </w:rPr>
      </w:pPr>
    </w:p>
    <w:p w14:paraId="5C404CA2" w14:textId="77777777" w:rsidR="00827E74" w:rsidRDefault="00827E74" w:rsidP="00476626">
      <w:pPr>
        <w:rPr>
          <w:rFonts w:ascii="Montserrat" w:hAnsi="Montserrat"/>
        </w:rPr>
      </w:pPr>
    </w:p>
    <w:p w14:paraId="29C8D186" w14:textId="77777777" w:rsidR="00226C80" w:rsidRDefault="00226C80" w:rsidP="00476626">
      <w:pPr>
        <w:rPr>
          <w:rFonts w:ascii="Montserrat" w:hAnsi="Montserrat"/>
        </w:rPr>
      </w:pPr>
    </w:p>
    <w:p w14:paraId="181AC006" w14:textId="77777777" w:rsidR="00226C80" w:rsidRDefault="00226C80" w:rsidP="00476626">
      <w:pPr>
        <w:rPr>
          <w:rFonts w:ascii="Montserrat" w:hAnsi="Montserrat"/>
        </w:rPr>
      </w:pPr>
      <w:r>
        <w:rPr>
          <w:rFonts w:ascii="Montserrat" w:hAnsi="Montserrat"/>
        </w:rPr>
        <w:t xml:space="preserve">Mostrar información donde queda la tienda y datos como misión </w:t>
      </w:r>
      <w:proofErr w:type="gramStart"/>
      <w:r>
        <w:rPr>
          <w:rFonts w:ascii="Montserrat" w:hAnsi="Montserrat"/>
        </w:rPr>
        <w:t>visión  quienes</w:t>
      </w:r>
      <w:proofErr w:type="gramEnd"/>
      <w:r>
        <w:rPr>
          <w:rFonts w:ascii="Montserrat" w:hAnsi="Montserrat"/>
        </w:rPr>
        <w:t xml:space="preserve"> somos.</w:t>
      </w:r>
    </w:p>
    <w:p w14:paraId="55455E73" w14:textId="77777777" w:rsidR="00476626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1ADEF036" wp14:editId="75B20C2C">
            <wp:extent cx="5612130" cy="4361180"/>
            <wp:effectExtent l="0" t="0" r="7620" b="1270"/>
            <wp:docPr id="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4B6D" w14:textId="77777777" w:rsidR="00226C80" w:rsidRDefault="00226C80" w:rsidP="00476626">
      <w:pPr>
        <w:rPr>
          <w:rFonts w:ascii="Montserrat" w:hAnsi="Montserrat"/>
        </w:rPr>
      </w:pPr>
    </w:p>
    <w:p w14:paraId="3A6B72C8" w14:textId="77777777" w:rsidR="00226C80" w:rsidRDefault="00226C80" w:rsidP="00476626">
      <w:pPr>
        <w:rPr>
          <w:rFonts w:ascii="Montserrat" w:hAnsi="Montserrat"/>
        </w:rPr>
      </w:pPr>
    </w:p>
    <w:p w14:paraId="471F48DC" w14:textId="77777777" w:rsidR="00226C80" w:rsidRDefault="00226C80" w:rsidP="00476626">
      <w:pPr>
        <w:rPr>
          <w:rFonts w:ascii="Montserrat" w:hAnsi="Montserrat"/>
        </w:rPr>
      </w:pPr>
    </w:p>
    <w:p w14:paraId="163AF079" w14:textId="77777777" w:rsidR="00226C80" w:rsidRDefault="00226C80" w:rsidP="00476626">
      <w:pPr>
        <w:rPr>
          <w:rFonts w:ascii="Montserrat" w:hAnsi="Montserrat"/>
        </w:rPr>
      </w:pPr>
    </w:p>
    <w:p w14:paraId="6E280F8C" w14:textId="77777777" w:rsidR="00226C80" w:rsidRDefault="00226C80" w:rsidP="00476626">
      <w:pPr>
        <w:rPr>
          <w:rFonts w:ascii="Montserrat" w:hAnsi="Montserrat"/>
        </w:rPr>
      </w:pPr>
    </w:p>
    <w:p w14:paraId="11E9538A" w14:textId="77777777" w:rsidR="00226C80" w:rsidRDefault="00226C80" w:rsidP="00476626">
      <w:pPr>
        <w:rPr>
          <w:rFonts w:ascii="Montserrat" w:hAnsi="Montserrat"/>
        </w:rPr>
      </w:pPr>
    </w:p>
    <w:p w14:paraId="3F369B57" w14:textId="77777777" w:rsidR="00226C80" w:rsidRDefault="00226C80" w:rsidP="00476626">
      <w:pPr>
        <w:rPr>
          <w:rFonts w:ascii="Montserrat" w:hAnsi="Montserrat"/>
        </w:rPr>
      </w:pPr>
    </w:p>
    <w:p w14:paraId="2CF23A04" w14:textId="77777777" w:rsidR="00226C80" w:rsidRDefault="00226C80" w:rsidP="00476626">
      <w:pPr>
        <w:rPr>
          <w:rFonts w:ascii="Montserrat" w:hAnsi="Montserrat"/>
        </w:rPr>
      </w:pPr>
    </w:p>
    <w:p w14:paraId="63A86406" w14:textId="77777777" w:rsidR="00226C80" w:rsidRDefault="00226C80" w:rsidP="00476626">
      <w:pPr>
        <w:rPr>
          <w:rFonts w:ascii="Montserrat" w:hAnsi="Montserrat"/>
        </w:rPr>
      </w:pPr>
    </w:p>
    <w:p w14:paraId="4E121957" w14:textId="77777777" w:rsidR="00226C80" w:rsidRDefault="00226C80" w:rsidP="00476626">
      <w:pPr>
        <w:rPr>
          <w:rFonts w:ascii="Montserrat" w:hAnsi="Montserrat"/>
        </w:rPr>
      </w:pPr>
    </w:p>
    <w:p w14:paraId="2762EC4F" w14:textId="77777777" w:rsidR="00226C80" w:rsidRDefault="00226C80" w:rsidP="00476626">
      <w:pPr>
        <w:rPr>
          <w:rFonts w:ascii="Montserrat" w:hAnsi="Montserrat"/>
        </w:rPr>
      </w:pPr>
    </w:p>
    <w:p w14:paraId="1910540A" w14:textId="77777777" w:rsidR="00226C80" w:rsidRDefault="00226C80" w:rsidP="00476626">
      <w:pPr>
        <w:rPr>
          <w:rFonts w:ascii="Montserrat" w:hAnsi="Montserrat"/>
        </w:rPr>
      </w:pPr>
      <w:r>
        <w:rPr>
          <w:noProof/>
          <w:lang w:val="es-ES" w:eastAsia="es-ES"/>
        </w:rPr>
        <w:drawing>
          <wp:inline distT="0" distB="0" distL="0" distR="0" wp14:anchorId="4A89FBE7" wp14:editId="2A91B9F1">
            <wp:extent cx="5612130" cy="2757805"/>
            <wp:effectExtent l="0" t="0" r="7620" b="4445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C619" w14:textId="77777777" w:rsidR="0048009A" w:rsidRDefault="0048009A" w:rsidP="00476626">
      <w:pPr>
        <w:rPr>
          <w:rFonts w:ascii="Montserrat" w:hAnsi="Montserrat"/>
        </w:rPr>
      </w:pPr>
    </w:p>
    <w:p w14:paraId="74E064FA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TENER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CONTROL,,,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CUANTOS CLIENTES VISITARON Y DESDE DONDE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SEO</w:t>
      </w:r>
    </w:p>
    <w:p w14:paraId="5F8EB7FD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JHIMBOIZADO </w:t>
      </w:r>
    </w:p>
    <w:p w14:paraId="013557C8" w14:textId="77777777" w:rsidR="0048009A" w:rsidRP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CONDIGO DE COLOR    de LA PAGINA   </w:t>
      </w:r>
      <w:proofErr w:type="gramStart"/>
      <w:r w:rsidRPr="0048009A">
        <w:rPr>
          <w:rFonts w:ascii="Calibri" w:eastAsia="Times New Roman" w:hAnsi="Calibri" w:cs="Calibri"/>
          <w:color w:val="000000"/>
          <w:lang w:val="es-ES" w:eastAsia="es-ES"/>
        </w:rPr>
        <w:t>AZUL ,</w:t>
      </w:r>
      <w:proofErr w:type="gramEnd"/>
      <w:r w:rsidRPr="0048009A">
        <w:rPr>
          <w:rFonts w:ascii="Calibri" w:eastAsia="Times New Roman" w:hAnsi="Calibri" w:cs="Calibri"/>
          <w:color w:val="000000"/>
          <w:lang w:val="es-ES" w:eastAsia="es-ES"/>
        </w:rPr>
        <w:t xml:space="preserve"> BLANCO, NEGRO</w:t>
      </w:r>
    </w:p>
    <w:p w14:paraId="76753239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0914B91C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7B0E24AF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Parte administrativa </w:t>
      </w:r>
    </w:p>
    <w:p w14:paraId="68A252A5" w14:textId="77777777" w:rsidR="0048009A" w:rsidRDefault="003D5E2B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Responsiva</w:t>
      </w:r>
      <w:r w:rsidR="0048009A"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</w:p>
    <w:p w14:paraId="3649748F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Logo </w:t>
      </w:r>
    </w:p>
    <w:p w14:paraId="3B096C03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Identidad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Corporativo</w:t>
      </w:r>
    </w:p>
    <w:p w14:paraId="738195AA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Limpieza general</w:t>
      </w:r>
    </w:p>
    <w:p w14:paraId="4D578E26" w14:textId="77777777" w:rsidR="00D25C17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Esconder </w:t>
      </w:r>
      <w:r w:rsidR="003D5E2B">
        <w:rPr>
          <w:rFonts w:ascii="Calibri" w:eastAsia="Times New Roman" w:hAnsi="Calibri" w:cs="Calibri"/>
          <w:color w:val="000000"/>
          <w:lang w:val="es-ES" w:eastAsia="es-ES"/>
        </w:rPr>
        <w:t>Botón</w:t>
      </w: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login</w:t>
      </w:r>
      <w:proofErr w:type="spellEnd"/>
    </w:p>
    <w:p w14:paraId="32F51728" w14:textId="77777777" w:rsidR="0048009A" w:rsidRDefault="0048009A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 xml:space="preserve"> </w:t>
      </w:r>
      <w:r w:rsidR="00D25C17">
        <w:rPr>
          <w:rFonts w:ascii="Calibri" w:eastAsia="Times New Roman" w:hAnsi="Calibri" w:cs="Calibri"/>
          <w:color w:val="000000"/>
          <w:lang w:val="es-ES" w:eastAsia="es-ES"/>
        </w:rPr>
        <w:t xml:space="preserve">A clientes agregar fecha Nacimiento </w:t>
      </w:r>
    </w:p>
    <w:p w14:paraId="7F861AB7" w14:textId="77777777" w:rsidR="00D25C17" w:rsidRPr="0048009A" w:rsidRDefault="00D25C17" w:rsidP="0048009A">
      <w:pPr>
        <w:pStyle w:val="Prrafodelista"/>
        <w:numPr>
          <w:ilvl w:val="0"/>
          <w:numId w:val="12"/>
        </w:num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56BBDFBB" w14:textId="77777777" w:rsidR="0048009A" w:rsidRDefault="0048009A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0082EF84" w14:textId="77777777"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3A2B419E" w14:textId="77777777"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288119C0" w14:textId="77777777" w:rsidR="004278DD" w:rsidRDefault="004278DD">
      <w:pPr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br w:type="page"/>
      </w:r>
    </w:p>
    <w:p w14:paraId="7BC5A766" w14:textId="77777777" w:rsidR="0025573E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lastRenderedPageBreak/>
        <w:t xml:space="preserve">En </w:t>
      </w:r>
      <w:proofErr w:type="spellStart"/>
      <w:r>
        <w:rPr>
          <w:rFonts w:ascii="Calibri" w:eastAsia="Times New Roman" w:hAnsi="Calibri" w:cs="Calibri"/>
          <w:color w:val="000000"/>
          <w:lang w:val="es-ES" w:eastAsia="es-ES"/>
        </w:rPr>
        <w:t>index</w:t>
      </w:r>
      <w:proofErr w:type="spellEnd"/>
      <w:r>
        <w:rPr>
          <w:rFonts w:ascii="Calibri" w:eastAsia="Times New Roman" w:hAnsi="Calibri" w:cs="Calibri"/>
          <w:color w:val="000000"/>
          <w:lang w:val="es-ES" w:eastAsia="es-ES"/>
        </w:rPr>
        <w:t xml:space="preserve"> de producto agregar botón compartir y que pueda elegir a que cliente quisiera compartir </w:t>
      </w:r>
    </w:p>
    <w:p w14:paraId="68B3ED49" w14:textId="77777777" w:rsidR="004278DD" w:rsidRDefault="004278DD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  <w:r>
        <w:rPr>
          <w:rFonts w:ascii="Calibri" w:eastAsia="Times New Roman" w:hAnsi="Calibri" w:cs="Calibri"/>
          <w:color w:val="000000"/>
          <w:lang w:val="es-ES" w:eastAsia="es-ES"/>
        </w:rPr>
        <w:t>Como este ejemplo.</w:t>
      </w:r>
    </w:p>
    <w:p w14:paraId="59A305D3" w14:textId="77777777" w:rsidR="0025573E" w:rsidRPr="0048009A" w:rsidRDefault="0025573E" w:rsidP="0048009A">
      <w:pPr>
        <w:spacing w:after="0" w:line="240" w:lineRule="auto"/>
        <w:rPr>
          <w:rFonts w:ascii="Calibri" w:eastAsia="Times New Roman" w:hAnsi="Calibri" w:cs="Calibri"/>
          <w:color w:val="000000"/>
          <w:lang w:val="es-ES" w:eastAsia="es-ES"/>
        </w:rPr>
      </w:pPr>
    </w:p>
    <w:p w14:paraId="5E23569A" w14:textId="77777777" w:rsidR="0048009A" w:rsidRDefault="0025573E" w:rsidP="00476626">
      <w:pPr>
        <w:rPr>
          <w:rFonts w:ascii="Montserrat" w:hAnsi="Montserrat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397110B" wp14:editId="45759934">
            <wp:extent cx="5612130" cy="31426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41D1" w14:textId="77777777" w:rsidR="00971F93" w:rsidRDefault="00971F93" w:rsidP="00476626">
      <w:pPr>
        <w:rPr>
          <w:rFonts w:ascii="Montserrat" w:hAnsi="Montserrat"/>
          <w:lang w:val="es-ES"/>
        </w:rPr>
      </w:pPr>
    </w:p>
    <w:p w14:paraId="79EFA9AB" w14:textId="77777777" w:rsidR="00971F93" w:rsidRPr="0048009A" w:rsidRDefault="00971F93" w:rsidP="00476626">
      <w:pPr>
        <w:rPr>
          <w:rFonts w:ascii="Montserrat" w:hAnsi="Montserrat"/>
          <w:lang w:val="es-ES"/>
        </w:rPr>
      </w:pPr>
    </w:p>
    <w:sectPr w:rsidR="00971F93" w:rsidRPr="0048009A" w:rsidSect="002A3D4C">
      <w:headerReference w:type="default" r:id="rId13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C05FDC" w14:textId="77777777" w:rsidR="00706FEF" w:rsidRDefault="00706FEF" w:rsidP="00E74320">
      <w:pPr>
        <w:spacing w:after="0" w:line="240" w:lineRule="auto"/>
      </w:pPr>
      <w:r>
        <w:separator/>
      </w:r>
    </w:p>
  </w:endnote>
  <w:endnote w:type="continuationSeparator" w:id="0">
    <w:p w14:paraId="50A33040" w14:textId="77777777" w:rsidR="00706FEF" w:rsidRDefault="00706FEF" w:rsidP="00E74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Arial"/>
    <w:panose1 w:val="00000000000000000000"/>
    <w:charset w:val="00"/>
    <w:family w:val="modern"/>
    <w:notTrueType/>
    <w:pitch w:val="variable"/>
    <w:sig w:usb0="00000001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EC78CA" w14:textId="77777777" w:rsidR="00706FEF" w:rsidRDefault="00706FEF" w:rsidP="00E74320">
      <w:pPr>
        <w:spacing w:after="0" w:line="240" w:lineRule="auto"/>
      </w:pPr>
      <w:r>
        <w:separator/>
      </w:r>
    </w:p>
  </w:footnote>
  <w:footnote w:type="continuationSeparator" w:id="0">
    <w:p w14:paraId="18D4FDC6" w14:textId="77777777" w:rsidR="00706FEF" w:rsidRDefault="00706FEF" w:rsidP="00E743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F74459" w14:textId="77777777" w:rsidR="00E74320" w:rsidRDefault="00E74320">
    <w:pPr>
      <w:pStyle w:val="Encabezado"/>
    </w:pPr>
    <w:r w:rsidRPr="00E74320">
      <w:rPr>
        <w:noProof/>
        <w:lang w:val="es-ES" w:eastAsia="es-ES"/>
      </w:rPr>
      <w:drawing>
        <wp:anchor distT="0" distB="0" distL="114300" distR="114300" simplePos="0" relativeHeight="251658240" behindDoc="1" locked="0" layoutInCell="1" allowOverlap="1" wp14:anchorId="266113D0" wp14:editId="7541E8A7">
          <wp:simplePos x="0" y="0"/>
          <wp:positionH relativeFrom="page">
            <wp:posOffset>58639</wp:posOffset>
          </wp:positionH>
          <wp:positionV relativeFrom="paragraph">
            <wp:posOffset>-449580</wp:posOffset>
          </wp:positionV>
          <wp:extent cx="7681770" cy="9997864"/>
          <wp:effectExtent l="0" t="0" r="0" b="3810"/>
          <wp:wrapNone/>
          <wp:docPr id="1" name="Imagen 1" descr="C:\Users\USUARIO\Downloads\vacacionales\n4E4eC3Sgz4sAjT95jV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SUARIO\Downloads\vacacionales\n4E4eC3Sgz4sAjT95jVt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81770" cy="99978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C2F42"/>
    <w:multiLevelType w:val="multilevel"/>
    <w:tmpl w:val="5A1C3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E834BA"/>
    <w:multiLevelType w:val="hybridMultilevel"/>
    <w:tmpl w:val="FE0A54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97620"/>
    <w:multiLevelType w:val="multilevel"/>
    <w:tmpl w:val="D430D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64518B"/>
    <w:multiLevelType w:val="multilevel"/>
    <w:tmpl w:val="28CE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990A28"/>
    <w:multiLevelType w:val="hybridMultilevel"/>
    <w:tmpl w:val="C71AEB36"/>
    <w:lvl w:ilvl="0" w:tplc="0C0A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5" w15:restartNumberingAfterBreak="0">
    <w:nsid w:val="3B696E34"/>
    <w:multiLevelType w:val="multilevel"/>
    <w:tmpl w:val="FA9C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B1488A"/>
    <w:multiLevelType w:val="multilevel"/>
    <w:tmpl w:val="10D64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7E25C3"/>
    <w:multiLevelType w:val="hybridMultilevel"/>
    <w:tmpl w:val="C136C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F64428"/>
    <w:multiLevelType w:val="hybridMultilevel"/>
    <w:tmpl w:val="0458EF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77C27"/>
    <w:multiLevelType w:val="hybridMultilevel"/>
    <w:tmpl w:val="6B6C84B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A5667"/>
    <w:multiLevelType w:val="hybridMultilevel"/>
    <w:tmpl w:val="F4D096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2F61A71"/>
    <w:multiLevelType w:val="hybridMultilevel"/>
    <w:tmpl w:val="2308709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0"/>
  </w:num>
  <w:num w:numId="5">
    <w:abstractNumId w:val="3"/>
  </w:num>
  <w:num w:numId="6">
    <w:abstractNumId w:val="7"/>
  </w:num>
  <w:num w:numId="7">
    <w:abstractNumId w:val="2"/>
  </w:num>
  <w:num w:numId="8">
    <w:abstractNumId w:val="5"/>
  </w:num>
  <w:num w:numId="9">
    <w:abstractNumId w:val="8"/>
  </w:num>
  <w:num w:numId="10">
    <w:abstractNumId w:val="10"/>
  </w:num>
  <w:num w:numId="11">
    <w:abstractNumId w:val="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E74"/>
    <w:rsid w:val="00015D7B"/>
    <w:rsid w:val="000A728D"/>
    <w:rsid w:val="00195763"/>
    <w:rsid w:val="001B181E"/>
    <w:rsid w:val="00226C80"/>
    <w:rsid w:val="0025573E"/>
    <w:rsid w:val="0026244B"/>
    <w:rsid w:val="002A3D4C"/>
    <w:rsid w:val="00350F1C"/>
    <w:rsid w:val="003D5E2B"/>
    <w:rsid w:val="003E2788"/>
    <w:rsid w:val="004053DF"/>
    <w:rsid w:val="004278DD"/>
    <w:rsid w:val="00476626"/>
    <w:rsid w:val="0048009A"/>
    <w:rsid w:val="004E193E"/>
    <w:rsid w:val="005D74A1"/>
    <w:rsid w:val="006363F9"/>
    <w:rsid w:val="006C45BB"/>
    <w:rsid w:val="00706FEF"/>
    <w:rsid w:val="00757F14"/>
    <w:rsid w:val="00775140"/>
    <w:rsid w:val="00783A57"/>
    <w:rsid w:val="00827E74"/>
    <w:rsid w:val="008444CC"/>
    <w:rsid w:val="0084559F"/>
    <w:rsid w:val="008A4F88"/>
    <w:rsid w:val="00971F93"/>
    <w:rsid w:val="00A17396"/>
    <w:rsid w:val="00A5404F"/>
    <w:rsid w:val="00B541F6"/>
    <w:rsid w:val="00B81778"/>
    <w:rsid w:val="00BB6D00"/>
    <w:rsid w:val="00BF0025"/>
    <w:rsid w:val="00C57BCF"/>
    <w:rsid w:val="00CE0B66"/>
    <w:rsid w:val="00CF78F2"/>
    <w:rsid w:val="00D25C17"/>
    <w:rsid w:val="00D641C4"/>
    <w:rsid w:val="00D80172"/>
    <w:rsid w:val="00D92AAA"/>
    <w:rsid w:val="00DB1384"/>
    <w:rsid w:val="00E05644"/>
    <w:rsid w:val="00E3020B"/>
    <w:rsid w:val="00E74320"/>
    <w:rsid w:val="00EC7037"/>
    <w:rsid w:val="00EE2172"/>
    <w:rsid w:val="00F2437B"/>
    <w:rsid w:val="00F33C07"/>
    <w:rsid w:val="00F742CD"/>
    <w:rsid w:val="00FD7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378636"/>
  <w15:chartTrackingRefBased/>
  <w15:docId w15:val="{7323664A-EE06-4052-82A6-C24071F97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437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4320"/>
  </w:style>
  <w:style w:type="paragraph" w:styleId="Piedepgina">
    <w:name w:val="footer"/>
    <w:basedOn w:val="Normal"/>
    <w:link w:val="PiedepginaCar"/>
    <w:uiPriority w:val="99"/>
    <w:unhideWhenUsed/>
    <w:rsid w:val="00E743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4320"/>
  </w:style>
  <w:style w:type="paragraph" w:styleId="NormalWeb">
    <w:name w:val="Normal (Web)"/>
    <w:basedOn w:val="Normal"/>
    <w:uiPriority w:val="99"/>
    <w:semiHidden/>
    <w:unhideWhenUsed/>
    <w:rsid w:val="00E743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paragraph" w:styleId="Prrafodelista">
    <w:name w:val="List Paragraph"/>
    <w:basedOn w:val="Normal"/>
    <w:uiPriority w:val="34"/>
    <w:qFormat/>
    <w:rsid w:val="00B81778"/>
    <w:pPr>
      <w:ind w:left="720"/>
      <w:contextualSpacing/>
    </w:pPr>
  </w:style>
  <w:style w:type="table" w:styleId="Tablanormal1">
    <w:name w:val="Plain Table 1"/>
    <w:basedOn w:val="Tablanormal"/>
    <w:uiPriority w:val="41"/>
    <w:rsid w:val="00EC703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cuadrcula5oscura-nfasis4">
    <w:name w:val="Grid Table 5 Dark Accent 4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CF78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775140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742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42C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TE%20INNOVA\Documents\Plantillas%20personalizadas%20de%20Office\iteizado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iteizado</Template>
  <TotalTime>352</TotalTime>
  <Pages>6</Pages>
  <Words>244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ITE INNOVA</dc:creator>
  <cp:keywords/>
  <dc:description/>
  <cp:lastModifiedBy>ITE INNOVA</cp:lastModifiedBy>
  <cp:revision>7</cp:revision>
  <cp:lastPrinted>2024-05-01T19:57:00Z</cp:lastPrinted>
  <dcterms:created xsi:type="dcterms:W3CDTF">2024-04-15T23:33:00Z</dcterms:created>
  <dcterms:modified xsi:type="dcterms:W3CDTF">2024-05-15T01:08:00Z</dcterms:modified>
</cp:coreProperties>
</file>